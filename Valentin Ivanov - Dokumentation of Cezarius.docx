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E6F4C" w:rsidRDefault="00AE6F4C">
      <w:r>
        <w:rPr>
          <w:b/>
          <w:bCs/>
        </w:rPr>
        <w:t xml:space="preserve">Имена: </w:t>
      </w:r>
      <w:r>
        <w:t>Валентин Иванов</w:t>
      </w:r>
      <w:r>
        <w:tab/>
      </w:r>
    </w:p>
    <w:p w:rsidR="00AE6F4C" w:rsidRDefault="00AE6F4C">
      <w:r>
        <w:rPr>
          <w:b/>
          <w:bCs/>
        </w:rPr>
        <w:t xml:space="preserve">Дата: 2018-01-26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Предмет: Програмиране с Java, ча</w:t>
      </w:r>
      <w:bookmarkStart w:id="0" w:name="_GoBack"/>
      <w:bookmarkEnd w:id="0"/>
      <w:r>
        <w:rPr>
          <w:b/>
          <w:bCs/>
        </w:rPr>
        <w:t>ст 1</w:t>
      </w:r>
      <w:r>
        <w:rPr>
          <w:b/>
          <w:bCs/>
        </w:rPr>
        <w:tab/>
      </w:r>
    </w:p>
    <w:p w:rsidR="00AE6F4C" w:rsidRDefault="00AE6F4C">
      <w:r>
        <w:rPr>
          <w:b/>
          <w:bCs/>
        </w:rPr>
        <w:t xml:space="preserve">имейл: </w:t>
      </w:r>
      <w:hyperlink r:id="rId5" w:history="1">
        <w:r w:rsidRPr="009107B3">
          <w:rPr>
            <w:rStyle w:val="Hyperlink"/>
            <w:b/>
            <w:bCs/>
            <w:lang w:val="en-US"/>
          </w:rPr>
          <w:t>valioto@abv.bg</w:t>
        </w:r>
      </w:hyperlink>
      <w:r>
        <w:rPr>
          <w:b/>
          <w:bCs/>
        </w:rPr>
        <w:tab/>
      </w:r>
      <w:r>
        <w:rPr>
          <w:b/>
          <w:bCs/>
          <w:lang w:val="en-US"/>
        </w:rPr>
        <w:t xml:space="preserve">            </w:t>
      </w:r>
      <w:r>
        <w:rPr>
          <w:b/>
          <w:bCs/>
        </w:rPr>
        <w:tab/>
        <w:t xml:space="preserve">GitHub: </w:t>
      </w:r>
      <w:hyperlink r:id="rId6" w:history="1">
        <w:r w:rsidRPr="009107B3">
          <w:rPr>
            <w:rStyle w:val="Hyperlink"/>
          </w:rPr>
          <w:t>https://github.com/</w:t>
        </w:r>
        <w:r w:rsidRPr="009107B3">
          <w:rPr>
            <w:rStyle w:val="Hyperlink"/>
            <w:lang w:val="en-US"/>
          </w:rPr>
          <w:t>SrVallantines</w:t>
        </w:r>
        <w:r w:rsidRPr="009107B3">
          <w:rPr>
            <w:rStyle w:val="Hyperlink"/>
          </w:rPr>
          <w:t>/</w:t>
        </w:r>
        <w:r w:rsidRPr="009107B3">
          <w:rPr>
            <w:rStyle w:val="Hyperlink"/>
            <w:lang w:val="en-US"/>
          </w:rPr>
          <w:t>CezariusCipher</w:t>
        </w:r>
      </w:hyperlink>
    </w:p>
    <w:p w:rsidR="00AE6F4C" w:rsidRDefault="00AE6F4C">
      <w:pPr>
        <w:jc w:val="both"/>
      </w:pPr>
    </w:p>
    <w:p w:rsidR="00AE6F4C" w:rsidRPr="00A31455" w:rsidRDefault="00AE6F4C">
      <w:pPr>
        <w:pStyle w:val="Title"/>
        <w:jc w:val="center"/>
      </w:pPr>
      <w:bookmarkStart w:id="1" w:name="h_y2wx57imkbwt" w:colFirst="0" w:colLast="0"/>
      <w:bookmarkEnd w:id="1"/>
      <w:r>
        <w:t>Разбиване на Цезар шифър</w:t>
      </w:r>
    </w:p>
    <w:p w:rsidR="00AE6F4C" w:rsidRDefault="00AE6F4C"/>
    <w:p w:rsidR="00AE6F4C" w:rsidRDefault="00AE6F4C">
      <w:r>
        <w:rPr>
          <w:rFonts w:ascii="Cambria" w:hAnsi="Cambria" w:cs="Cambria"/>
          <w:b/>
          <w:bCs/>
          <w:color w:val="4F81BD"/>
          <w:sz w:val="26"/>
          <w:szCs w:val="26"/>
        </w:rPr>
        <w:t>1. Условие</w:t>
      </w:r>
    </w:p>
    <w:p w:rsidR="00AE6F4C" w:rsidRPr="008A1EA6" w:rsidRDefault="00AE6F4C" w:rsidP="008A1EA6">
      <w:pPr>
        <w:spacing w:line="240" w:lineRule="auto"/>
        <w:textAlignment w:val="baseline"/>
        <w:rPr>
          <w:sz w:val="23"/>
          <w:szCs w:val="23"/>
        </w:rPr>
      </w:pPr>
      <w:r>
        <w:rPr>
          <w:sz w:val="23"/>
          <w:szCs w:val="23"/>
        </w:rPr>
        <w:t>При въведен криптиран текст да се изведе първоначалният, без да се задава какво е отместването, като това става така:</w:t>
      </w:r>
    </w:p>
    <w:p w:rsidR="00AE6F4C" w:rsidRPr="008A1EA6" w:rsidRDefault="00AE6F4C" w:rsidP="008A1EA6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sz w:val="23"/>
          <w:szCs w:val="23"/>
        </w:rPr>
      </w:pPr>
      <w:r>
        <w:rPr>
          <w:sz w:val="23"/>
          <w:szCs w:val="23"/>
        </w:rPr>
        <w:t xml:space="preserve">Знае се, че най-често срещаните букви в английският език са </w:t>
      </w:r>
      <w:r>
        <w:rPr>
          <w:sz w:val="23"/>
          <w:szCs w:val="23"/>
          <w:lang w:val="en-US"/>
        </w:rPr>
        <w:t>‘</w:t>
      </w:r>
      <w:r w:rsidRPr="00A31455">
        <w:rPr>
          <w:b/>
          <w:bCs/>
          <w:sz w:val="23"/>
          <w:szCs w:val="23"/>
          <w:lang w:val="en-US"/>
        </w:rPr>
        <w:t>e</w:t>
      </w:r>
      <w:r>
        <w:rPr>
          <w:sz w:val="23"/>
          <w:szCs w:val="23"/>
          <w:lang w:val="en-US"/>
        </w:rPr>
        <w:t>’, ‘</w:t>
      </w:r>
      <w:r w:rsidRPr="00A31455">
        <w:rPr>
          <w:b/>
          <w:bCs/>
          <w:sz w:val="23"/>
          <w:szCs w:val="23"/>
          <w:lang w:val="en-US"/>
        </w:rPr>
        <w:t>t</w:t>
      </w:r>
      <w:r>
        <w:rPr>
          <w:sz w:val="23"/>
          <w:szCs w:val="23"/>
          <w:lang w:val="en-US"/>
        </w:rPr>
        <w:t xml:space="preserve">’ </w:t>
      </w:r>
      <w:r>
        <w:rPr>
          <w:sz w:val="23"/>
          <w:szCs w:val="23"/>
        </w:rPr>
        <w:t>и</w:t>
      </w:r>
      <w:r>
        <w:rPr>
          <w:sz w:val="23"/>
          <w:szCs w:val="23"/>
          <w:lang w:val="en-US"/>
        </w:rPr>
        <w:t xml:space="preserve"> ‘</w:t>
      </w:r>
      <w:r w:rsidRPr="00A31455">
        <w:rPr>
          <w:b/>
          <w:bCs/>
          <w:sz w:val="23"/>
          <w:szCs w:val="23"/>
          <w:lang w:val="en-US"/>
        </w:rPr>
        <w:t>h</w:t>
      </w:r>
      <w:r>
        <w:rPr>
          <w:sz w:val="23"/>
          <w:szCs w:val="23"/>
          <w:lang w:val="en-US"/>
        </w:rPr>
        <w:t>’</w:t>
      </w:r>
    </w:p>
    <w:p w:rsidR="00AE6F4C" w:rsidRDefault="00AE6F4C" w:rsidP="008A1EA6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sz w:val="23"/>
          <w:szCs w:val="23"/>
        </w:rPr>
      </w:pPr>
      <w:r>
        <w:rPr>
          <w:sz w:val="23"/>
          <w:szCs w:val="23"/>
        </w:rPr>
        <w:t>Намира се най-често срещаният символ във въведеният текст</w:t>
      </w:r>
    </w:p>
    <w:p w:rsidR="00AE6F4C" w:rsidRPr="008A1EA6" w:rsidRDefault="00AE6F4C" w:rsidP="00A31455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sz w:val="23"/>
          <w:szCs w:val="23"/>
        </w:rPr>
      </w:pPr>
      <w:r>
        <w:rPr>
          <w:sz w:val="23"/>
          <w:szCs w:val="23"/>
        </w:rPr>
        <w:t xml:space="preserve">Пресмята се колко е отместването от него до </w:t>
      </w:r>
      <w:r>
        <w:rPr>
          <w:sz w:val="23"/>
          <w:szCs w:val="23"/>
          <w:lang w:val="en-US"/>
        </w:rPr>
        <w:t>‘</w:t>
      </w:r>
      <w:r w:rsidRPr="00A31455">
        <w:rPr>
          <w:b/>
          <w:bCs/>
          <w:sz w:val="23"/>
          <w:szCs w:val="23"/>
          <w:lang w:val="en-US"/>
        </w:rPr>
        <w:t>e</w:t>
      </w:r>
      <w:r>
        <w:rPr>
          <w:sz w:val="23"/>
          <w:szCs w:val="23"/>
          <w:lang w:val="en-US"/>
        </w:rPr>
        <w:t>’, ‘</w:t>
      </w:r>
      <w:r w:rsidRPr="00A31455">
        <w:rPr>
          <w:b/>
          <w:bCs/>
          <w:sz w:val="23"/>
          <w:szCs w:val="23"/>
          <w:lang w:val="en-US"/>
        </w:rPr>
        <w:t>t</w:t>
      </w:r>
      <w:r>
        <w:rPr>
          <w:sz w:val="23"/>
          <w:szCs w:val="23"/>
          <w:lang w:val="en-US"/>
        </w:rPr>
        <w:t xml:space="preserve">’ </w:t>
      </w:r>
      <w:r>
        <w:rPr>
          <w:sz w:val="23"/>
          <w:szCs w:val="23"/>
        </w:rPr>
        <w:t>и</w:t>
      </w:r>
      <w:r>
        <w:rPr>
          <w:sz w:val="23"/>
          <w:szCs w:val="23"/>
          <w:lang w:val="en-US"/>
        </w:rPr>
        <w:t xml:space="preserve"> ‘</w:t>
      </w:r>
      <w:r w:rsidRPr="00A31455">
        <w:rPr>
          <w:b/>
          <w:bCs/>
          <w:sz w:val="23"/>
          <w:szCs w:val="23"/>
          <w:lang w:val="en-US"/>
        </w:rPr>
        <w:t>h</w:t>
      </w:r>
      <w:r>
        <w:rPr>
          <w:sz w:val="23"/>
          <w:szCs w:val="23"/>
          <w:lang w:val="en-US"/>
        </w:rPr>
        <w:t>’</w:t>
      </w:r>
    </w:p>
    <w:p w:rsidR="00AE6F4C" w:rsidRDefault="00AE6F4C" w:rsidP="008A1EA6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sz w:val="23"/>
          <w:szCs w:val="23"/>
        </w:rPr>
      </w:pPr>
      <w:r>
        <w:rPr>
          <w:sz w:val="23"/>
          <w:szCs w:val="23"/>
        </w:rPr>
        <w:t>Извеждат се трите вариянта за първоначален текст</w:t>
      </w:r>
    </w:p>
    <w:p w:rsidR="00AE6F4C" w:rsidRPr="008A1EA6" w:rsidRDefault="00AE6F4C" w:rsidP="008A1EA6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sz w:val="23"/>
          <w:szCs w:val="23"/>
        </w:rPr>
      </w:pPr>
      <w:r>
        <w:rPr>
          <w:sz w:val="23"/>
          <w:szCs w:val="23"/>
        </w:rPr>
        <w:t>Ако потребителят не е доволен от декодираният текст се извеждат и останалите 23 възможни варианта.</w:t>
      </w:r>
    </w:p>
    <w:p w:rsidR="00AE6F4C" w:rsidRDefault="00AE6F4C" w:rsidP="008A1EA6"/>
    <w:p w:rsidR="00AE6F4C" w:rsidRDefault="00AE6F4C">
      <w:r>
        <w:rPr>
          <w:rFonts w:ascii="Cambria" w:hAnsi="Cambria" w:cs="Cambria"/>
          <w:b/>
          <w:bCs/>
          <w:color w:val="4F81BD"/>
          <w:sz w:val="26"/>
          <w:szCs w:val="26"/>
        </w:rPr>
        <w:t>2. Въведение</w:t>
      </w:r>
    </w:p>
    <w:p w:rsidR="00AE6F4C" w:rsidRDefault="00AE6F4C">
      <w:r>
        <w:t xml:space="preserve">Приложението е реализирано на платформата </w:t>
      </w:r>
      <w:r w:rsidRPr="00F833E6">
        <w:rPr>
          <w:b/>
          <w:bCs/>
          <w:lang w:val="en-US"/>
        </w:rPr>
        <w:t>Java</w:t>
      </w:r>
      <w:r>
        <w:t>.</w:t>
      </w:r>
    </w:p>
    <w:p w:rsidR="00AE6F4C" w:rsidRDefault="00AE6F4C"/>
    <w:p w:rsidR="00AE6F4C" w:rsidRDefault="00AE6F4C">
      <w:r>
        <w:rPr>
          <w:rFonts w:ascii="Cambria" w:hAnsi="Cambria" w:cs="Cambria"/>
          <w:b/>
          <w:bCs/>
          <w:color w:val="4F81BD"/>
          <w:sz w:val="26"/>
          <w:szCs w:val="26"/>
        </w:rPr>
        <w:t>3. Теория</w:t>
      </w:r>
    </w:p>
    <w:p w:rsidR="00AE6F4C" w:rsidRPr="00A31455" w:rsidRDefault="00AE6F4C">
      <w:r>
        <w:t xml:space="preserve">Целият алгоритъм е реализиран в средата на </w:t>
      </w:r>
      <w:r w:rsidRPr="00F833E6">
        <w:rPr>
          <w:b/>
          <w:bCs/>
          <w:lang w:val="en-US"/>
        </w:rPr>
        <w:t>Intelli J</w:t>
      </w:r>
      <w:r>
        <w:rPr>
          <w:lang w:val="en-US"/>
        </w:rPr>
        <w:t xml:space="preserve"> .</w:t>
      </w:r>
    </w:p>
    <w:p w:rsidR="00AE6F4C" w:rsidRDefault="00AE6F4C"/>
    <w:p w:rsidR="00AE6F4C" w:rsidRDefault="00AE6F4C">
      <w:r>
        <w:rPr>
          <w:rFonts w:ascii="Cambria" w:hAnsi="Cambria" w:cs="Cambria"/>
          <w:b/>
          <w:bCs/>
          <w:color w:val="4F81BD"/>
          <w:sz w:val="26"/>
          <w:szCs w:val="26"/>
        </w:rPr>
        <w:t>4. Използвани технологии</w:t>
      </w:r>
    </w:p>
    <w:p w:rsidR="00AE6F4C" w:rsidRDefault="00AE6F4C">
      <w:r>
        <w:t>В текущата програма алгоритъмът проверява дали въведените стойности са коректни, и ако е така се търсят зададените в условието варианти.</w:t>
      </w:r>
    </w:p>
    <w:p w:rsidR="00AE6F4C" w:rsidRDefault="00AE6F4C"/>
    <w:p w:rsidR="00AE6F4C" w:rsidRDefault="00AE6F4C">
      <w:r>
        <w:rPr>
          <w:rFonts w:ascii="Cambria" w:hAnsi="Cambria" w:cs="Cambria"/>
          <w:b/>
          <w:bCs/>
          <w:color w:val="4F81BD"/>
          <w:sz w:val="26"/>
          <w:szCs w:val="26"/>
        </w:rPr>
        <w:t>5. Инсталация и настройки</w:t>
      </w:r>
    </w:p>
    <w:p w:rsidR="00AE6F4C" w:rsidRPr="008D2BA0" w:rsidRDefault="00AE6F4C">
      <w:r>
        <w:t xml:space="preserve">Трябва да имате инсталирана </w:t>
      </w:r>
      <w:r w:rsidRPr="00A852FF">
        <w:rPr>
          <w:b/>
          <w:bCs/>
          <w:lang w:val="en-US"/>
        </w:rPr>
        <w:t>Java</w:t>
      </w:r>
      <w:r>
        <w:rPr>
          <w:lang w:val="en-US"/>
        </w:rPr>
        <w:t xml:space="preserve"> </w:t>
      </w:r>
      <w:r>
        <w:t xml:space="preserve">на компютъра си, както и средата за разработка на приложен софтуер </w:t>
      </w:r>
      <w:r w:rsidRPr="00A852FF">
        <w:rPr>
          <w:b/>
          <w:bCs/>
          <w:lang w:val="en-US"/>
        </w:rPr>
        <w:t xml:space="preserve">Intelli J </w:t>
      </w:r>
      <w:r>
        <w:t>, след което зареждате и стартирате</w:t>
      </w:r>
      <w:r w:rsidRPr="00A852FF">
        <w:rPr>
          <w:lang w:val="en-US"/>
        </w:rPr>
        <w:t xml:space="preserve"> </w:t>
      </w:r>
      <w:r w:rsidRPr="00A852FF">
        <w:rPr>
          <w:b/>
          <w:bCs/>
          <w:lang w:val="en-US"/>
        </w:rPr>
        <w:t>Java</w:t>
      </w:r>
      <w:r>
        <w:t xml:space="preserve"> проекта с име </w:t>
      </w:r>
      <w:r w:rsidRPr="00A852FF">
        <w:rPr>
          <w:b/>
          <w:bCs/>
        </w:rPr>
        <w:t>CezariusCipher</w:t>
      </w:r>
      <w:r>
        <w:t>.</w:t>
      </w:r>
    </w:p>
    <w:p w:rsidR="00AE6F4C" w:rsidRDefault="00AE6F4C"/>
    <w:p w:rsidR="00AE6F4C" w:rsidRPr="00A852FF" w:rsidRDefault="00AE6F4C">
      <w:pPr>
        <w:rPr>
          <w:color w:val="auto"/>
        </w:rPr>
      </w:pPr>
      <w:r>
        <w:rPr>
          <w:rFonts w:ascii="Cambria" w:hAnsi="Cambria" w:cs="Cambria"/>
          <w:b/>
          <w:bCs/>
          <w:color w:val="4F81BD"/>
          <w:sz w:val="26"/>
          <w:szCs w:val="26"/>
        </w:rPr>
        <w:t>6. Кратко ръководство на потребителя</w:t>
      </w:r>
    </w:p>
    <w:p w:rsidR="00AE6F4C" w:rsidRPr="00A852FF" w:rsidRDefault="00AE6F4C">
      <w:pPr>
        <w:rPr>
          <w:rFonts w:ascii="Cambria" w:hAnsi="Cambria" w:cs="Cambria"/>
          <w:color w:val="4F81BD"/>
          <w:sz w:val="26"/>
          <w:szCs w:val="26"/>
        </w:rPr>
      </w:pPr>
      <w:r>
        <w:t xml:space="preserve">Програмата предлага на потребителя в началото да си криптира сам произволен некст, след което същата програма сама го декриптира по указаните в условието стъпки. Ако потребителя желае само да разкодира свой текст, тогава на първият въпрос отговаря с </w:t>
      </w:r>
      <w:r w:rsidRPr="00A852FF">
        <w:rPr>
          <w:b/>
          <w:bCs/>
          <w:lang w:val="en-US"/>
        </w:rPr>
        <w:t>&lt;N&gt;</w:t>
      </w:r>
      <w:r>
        <w:rPr>
          <w:lang w:val="en-US"/>
        </w:rPr>
        <w:t>,</w:t>
      </w:r>
      <w:r>
        <w:t xml:space="preserve"> с което преминава направо към декодирането му.</w:t>
      </w:r>
    </w:p>
    <w:p w:rsidR="00AE6F4C" w:rsidRDefault="00AE6F4C">
      <w:r>
        <w:rPr>
          <w:rFonts w:ascii="Cambria" w:hAnsi="Cambria" w:cs="Cambria"/>
          <w:b/>
          <w:bCs/>
          <w:color w:val="4F81BD"/>
          <w:sz w:val="26"/>
          <w:szCs w:val="26"/>
        </w:rPr>
        <w:t>7. Примерни данни</w:t>
      </w:r>
    </w:p>
    <w:p w:rsidR="00AE6F4C" w:rsidRDefault="00AE6F4C">
      <w:r>
        <w:t>Всякакви коректни входни данни.</w:t>
      </w:r>
    </w:p>
    <w:p w:rsidR="00AE6F4C" w:rsidRDefault="00AE6F4C"/>
    <w:p w:rsidR="00AE6F4C" w:rsidRDefault="00AE6F4C">
      <w:r>
        <w:rPr>
          <w:rFonts w:ascii="Cambria" w:hAnsi="Cambria" w:cs="Cambria"/>
          <w:b/>
          <w:bCs/>
          <w:color w:val="4F81BD"/>
          <w:sz w:val="26"/>
          <w:szCs w:val="26"/>
        </w:rPr>
        <w:t>8. Описание на програмния код</w:t>
      </w:r>
    </w:p>
    <w:p w:rsidR="00AE6F4C" w:rsidRDefault="00AE6F4C">
      <w:pPr>
        <w:rPr>
          <w:sz w:val="24"/>
          <w:szCs w:val="24"/>
        </w:rPr>
      </w:pPr>
      <w:r w:rsidRPr="00DB0467">
        <w:rPr>
          <w:sz w:val="24"/>
          <w:szCs w:val="24"/>
        </w:rPr>
        <w:t>.</w:t>
      </w:r>
    </w:p>
    <w:p w:rsidR="00AE6F4C" w:rsidRDefault="00AE6F4C">
      <w:pPr>
        <w:rPr>
          <w:sz w:val="24"/>
          <w:szCs w:val="24"/>
        </w:rPr>
      </w:pPr>
      <w:r>
        <w:rPr>
          <w:sz w:val="24"/>
          <w:szCs w:val="24"/>
        </w:rPr>
        <w:t xml:space="preserve">    Съществуват различни методи за реалезация на алгоритъма, от които аз предпочетох динамичното изчисление на </w:t>
      </w:r>
      <w:r>
        <w:rPr>
          <w:sz w:val="24"/>
          <w:szCs w:val="24"/>
          <w:lang w:val="en-US"/>
        </w:rPr>
        <w:t>ASCII</w:t>
      </w:r>
      <w:r>
        <w:rPr>
          <w:sz w:val="24"/>
          <w:szCs w:val="24"/>
        </w:rPr>
        <w:t>-кодът на символите, и добавянето на ключ (интервал) „на отместването” на всеки символ по отделно. Това дава възможност по-лесно да се оперира с широк интервал символи, вместо с „вградена азбука”, както е при една част от подобните алгоритми.</w:t>
      </w:r>
      <w:r w:rsidRPr="00FF4A1C">
        <w:rPr>
          <w:sz w:val="24"/>
          <w:szCs w:val="24"/>
        </w:rPr>
        <w:t xml:space="preserve"> </w:t>
      </w:r>
    </w:p>
    <w:p w:rsidR="00AE6F4C" w:rsidRPr="00FF4A1C" w:rsidRDefault="00AE6F4C">
      <w:pPr>
        <w:rPr>
          <w:sz w:val="24"/>
          <w:szCs w:val="24"/>
        </w:rPr>
      </w:pPr>
      <w:r w:rsidRPr="00FF4A1C">
        <w:rPr>
          <w:sz w:val="24"/>
          <w:szCs w:val="24"/>
        </w:rPr>
        <w:t xml:space="preserve">      Програмата стартира с </w:t>
      </w:r>
      <w:r w:rsidRPr="00FF4A1C">
        <w:rPr>
          <w:sz w:val="24"/>
          <w:szCs w:val="24"/>
          <w:lang w:val="en-US"/>
        </w:rPr>
        <w:t>“main”</w:t>
      </w:r>
      <w:r w:rsidRPr="00FF4A1C">
        <w:rPr>
          <w:sz w:val="24"/>
          <w:szCs w:val="24"/>
        </w:rPr>
        <w:t xml:space="preserve"> – метода, а след него – по реда на използването им съм разположил и методите за контрол на входните данни, за намиране на най-често среща-ният символ във въведеният текст, след който се намира и методът за декодиране</w:t>
      </w:r>
    </w:p>
    <w:p w:rsidR="00AE6F4C" w:rsidRPr="00FF4A1C" w:rsidRDefault="00AE6F4C" w:rsidP="00DB0467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FF4A1C">
        <w:rPr>
          <w:rFonts w:ascii="Arial" w:hAnsi="Arial" w:cs="Arial"/>
          <w:sz w:val="24"/>
          <w:szCs w:val="24"/>
        </w:rPr>
        <w:t xml:space="preserve">      При извеждането на декодиранят текст в трите най-вероятни комбинаций, както и за принтиране на всички други варианти, съм използвал референтният тип </w:t>
      </w:r>
      <w:r w:rsidRPr="00FF4A1C">
        <w:rPr>
          <w:rFonts w:ascii="Arial" w:hAnsi="Arial" w:cs="Arial"/>
          <w:b/>
          <w:bCs/>
          <w:sz w:val="24"/>
          <w:szCs w:val="24"/>
          <w:lang w:val="en-US"/>
        </w:rPr>
        <w:t>“StringBuilder”</w:t>
      </w:r>
      <w:r w:rsidRPr="00FF4A1C">
        <w:rPr>
          <w:rFonts w:ascii="Arial" w:hAnsi="Arial" w:cs="Arial"/>
          <w:sz w:val="24"/>
          <w:szCs w:val="24"/>
          <w:lang w:val="en-US"/>
        </w:rPr>
        <w:t xml:space="preserve"> </w:t>
      </w:r>
      <w:r w:rsidRPr="00FF4A1C">
        <w:rPr>
          <w:rFonts w:ascii="Arial" w:hAnsi="Arial" w:cs="Arial"/>
          <w:sz w:val="24"/>
          <w:szCs w:val="24"/>
        </w:rPr>
        <w:t xml:space="preserve">в методът </w:t>
      </w:r>
      <w:r w:rsidRPr="00FF4A1C">
        <w:rPr>
          <w:rFonts w:ascii="Arial" w:hAnsi="Arial" w:cs="Arial"/>
          <w:b/>
          <w:bCs/>
          <w:sz w:val="24"/>
          <w:szCs w:val="24"/>
        </w:rPr>
        <w:t>„</w:t>
      </w:r>
      <w:r w:rsidRPr="00FF4A1C">
        <w:rPr>
          <w:rFonts w:ascii="Arial" w:hAnsi="Arial" w:cs="Arial"/>
          <w:b/>
          <w:bCs/>
          <w:color w:val="000000"/>
          <w:sz w:val="24"/>
          <w:szCs w:val="24"/>
        </w:rPr>
        <w:t>printingDecriptionText”</w:t>
      </w:r>
      <w:r w:rsidRPr="00FF4A1C">
        <w:rPr>
          <w:rFonts w:ascii="Arial" w:hAnsi="Arial" w:cs="Arial"/>
          <w:color w:val="000000"/>
          <w:sz w:val="24"/>
          <w:szCs w:val="24"/>
        </w:rPr>
        <w:t xml:space="preserve">, </w:t>
      </w:r>
    </w:p>
    <w:p w:rsidR="00AE6F4C" w:rsidRPr="00FF4A1C" w:rsidRDefault="00AE6F4C">
      <w:r w:rsidRPr="00FF4A1C">
        <w:t xml:space="preserve">      В писането на кода съм стремял да се подържа контакта с потребителя, изразяващ се в потвърждение на въведената информация със съобщения от типа:</w:t>
      </w:r>
      <w:r w:rsidRPr="00FF4A1C">
        <w:rPr>
          <w:b/>
          <w:bCs/>
          <w:color w:val="008000"/>
        </w:rPr>
        <w:t xml:space="preserve"> "Your text to encrypting is: "</w:t>
      </w:r>
      <w:r w:rsidRPr="00FF4A1C">
        <w:rPr>
          <w:color w:val="auto"/>
          <w:lang w:val="en-US"/>
        </w:rPr>
        <w:t xml:space="preserve">, </w:t>
      </w:r>
      <w:r>
        <w:rPr>
          <w:color w:val="auto"/>
        </w:rPr>
        <w:t>което – разбира се – не е задължително, когато не е предвиден графичен интерфейс е полезно.</w:t>
      </w:r>
    </w:p>
    <w:p w:rsidR="00AE6F4C" w:rsidRDefault="00AE6F4C"/>
    <w:p w:rsidR="00AE6F4C" w:rsidRDefault="00AE6F4C">
      <w:pPr>
        <w:rPr>
          <w:rFonts w:ascii="Cambria" w:hAnsi="Cambria" w:cs="Cambria"/>
          <w:b/>
          <w:bCs/>
          <w:color w:val="4F81BD"/>
          <w:sz w:val="26"/>
          <w:szCs w:val="26"/>
        </w:rPr>
      </w:pPr>
      <w:r>
        <w:rPr>
          <w:rFonts w:ascii="Cambria" w:hAnsi="Cambria" w:cs="Cambria"/>
          <w:b/>
          <w:bCs/>
          <w:color w:val="4F81BD"/>
          <w:sz w:val="26"/>
          <w:szCs w:val="26"/>
        </w:rPr>
        <w:t>9. Приноси на курсиста, ограничения и възможности за бъдещо разширение</w:t>
      </w:r>
    </w:p>
    <w:p w:rsidR="00AE6F4C" w:rsidRDefault="00AE6F4C"/>
    <w:p w:rsidR="00AE6F4C" w:rsidRDefault="00AE6F4C">
      <w:r>
        <w:t xml:space="preserve">Програмата реализира един древен метод за видоизменяне на информацията с цел да е защитена от неправилно, неправомерно и нежелателно използване. При тази реализация на  алгоритъма има възможност за усложняването му с въвеждане на допълнителни символи и допълнителни методи за изменение на изходният текст, </w:t>
      </w:r>
    </w:p>
    <w:p w:rsidR="00AE6F4C" w:rsidRPr="00CE0294" w:rsidRDefault="00AE6F4C"/>
    <w:p w:rsidR="00AE6F4C" w:rsidRDefault="00AE6F4C">
      <w:pPr>
        <w:rPr>
          <w:rFonts w:ascii="Cambria" w:hAnsi="Cambria" w:cs="Cambria"/>
          <w:b/>
          <w:bCs/>
          <w:color w:val="4F81BD"/>
          <w:sz w:val="26"/>
          <w:szCs w:val="26"/>
        </w:rPr>
      </w:pPr>
      <w:r>
        <w:rPr>
          <w:rFonts w:ascii="Cambria" w:hAnsi="Cambria" w:cs="Cambria"/>
          <w:b/>
          <w:bCs/>
          <w:color w:val="4F81BD"/>
          <w:sz w:val="26"/>
          <w:szCs w:val="26"/>
        </w:rPr>
        <w:t>10. Използвани източници</w:t>
      </w:r>
    </w:p>
    <w:p w:rsidR="00AE6F4C" w:rsidRDefault="00AE6F4C"/>
    <w:p w:rsidR="00AE6F4C" w:rsidRDefault="00AE6F4C">
      <w:pPr>
        <w:rPr>
          <w:lang w:val="en-US"/>
        </w:rPr>
      </w:pPr>
      <w:r>
        <w:rPr>
          <w:lang w:val="en-US"/>
        </w:rPr>
        <w:t xml:space="preserve">- </w:t>
      </w:r>
      <w:hyperlink r:id="rId7" w:history="1">
        <w:r w:rsidRPr="009107B3">
          <w:rPr>
            <w:rStyle w:val="Hyperlink"/>
          </w:rPr>
          <w:t>http://www.java2s.com/Tutorial/Java/</w:t>
        </w:r>
      </w:hyperlink>
      <w:r>
        <w:t xml:space="preserve"> </w:t>
      </w:r>
      <w:r>
        <w:rPr>
          <w:lang w:val="en-US"/>
        </w:rPr>
        <w:t xml:space="preserve"> </w:t>
      </w:r>
    </w:p>
    <w:p w:rsidR="00AE6F4C" w:rsidRDefault="00AE6F4C">
      <w:r>
        <w:rPr>
          <w:lang w:val="en-US"/>
        </w:rPr>
        <w:t xml:space="preserve">- </w:t>
      </w:r>
      <w:hyperlink r:id="rId8" w:history="1">
        <w:r w:rsidRPr="009107B3">
          <w:rPr>
            <w:rStyle w:val="Hyperlink"/>
          </w:rPr>
          <w:t>https://www.youtube.com/watch?v=pi58jcbs09k</w:t>
        </w:r>
      </w:hyperlink>
      <w:r>
        <w:t xml:space="preserve"> </w:t>
      </w:r>
    </w:p>
    <w:p w:rsidR="00AE6F4C" w:rsidRDefault="00AE6F4C">
      <w:r>
        <w:t xml:space="preserve">- </w:t>
      </w:r>
      <w:hyperlink r:id="rId9" w:history="1">
        <w:r w:rsidRPr="009107B3">
          <w:rPr>
            <w:rStyle w:val="Hyperlink"/>
          </w:rPr>
          <w:t>https://www.youtube.com/watch?v=LVHeW1hcdRk</w:t>
        </w:r>
      </w:hyperlink>
      <w:r>
        <w:t xml:space="preserve"> </w:t>
      </w:r>
    </w:p>
    <w:p w:rsidR="00AE6F4C" w:rsidRDefault="00AE6F4C"/>
    <w:p w:rsidR="00AE6F4C" w:rsidRPr="00F833E6" w:rsidRDefault="00AE6F4C"/>
    <w:sectPr w:rsidR="00AE6F4C" w:rsidRPr="00F833E6" w:rsidSect="00DB0467">
      <w:pgSz w:w="12240" w:h="15840"/>
      <w:pgMar w:top="899" w:right="540" w:bottom="899" w:left="1440" w:header="708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8789A"/>
    <w:multiLevelType w:val="hybridMultilevel"/>
    <w:tmpl w:val="771E40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37839"/>
    <w:multiLevelType w:val="multilevel"/>
    <w:tmpl w:val="E6BEBE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74A76FAE"/>
    <w:multiLevelType w:val="multilevel"/>
    <w:tmpl w:val="70B0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efaultTabStop w:val="720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2F11"/>
    <w:rsid w:val="00003074"/>
    <w:rsid w:val="00030AA7"/>
    <w:rsid w:val="00033CB1"/>
    <w:rsid w:val="000F19B7"/>
    <w:rsid w:val="001E2F11"/>
    <w:rsid w:val="002A0681"/>
    <w:rsid w:val="003C1EF1"/>
    <w:rsid w:val="0046415B"/>
    <w:rsid w:val="004F6573"/>
    <w:rsid w:val="008A1EA6"/>
    <w:rsid w:val="008D2BA0"/>
    <w:rsid w:val="009107B3"/>
    <w:rsid w:val="00A31455"/>
    <w:rsid w:val="00A80125"/>
    <w:rsid w:val="00A852FF"/>
    <w:rsid w:val="00AE6F4C"/>
    <w:rsid w:val="00B018AB"/>
    <w:rsid w:val="00CB1D96"/>
    <w:rsid w:val="00CE0294"/>
    <w:rsid w:val="00DB0467"/>
    <w:rsid w:val="00DE35BB"/>
    <w:rsid w:val="00F40AB3"/>
    <w:rsid w:val="00F833E6"/>
    <w:rsid w:val="00FF4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D96"/>
    <w:pPr>
      <w:spacing w:line="276" w:lineRule="auto"/>
    </w:pPr>
    <w:rPr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D96"/>
    <w:pPr>
      <w:keepNext/>
      <w:keepLines/>
      <w:spacing w:before="200"/>
      <w:outlineLvl w:val="0"/>
    </w:pPr>
    <w:rPr>
      <w:rFonts w:ascii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B1D96"/>
    <w:pPr>
      <w:keepNext/>
      <w:keepLines/>
      <w:spacing w:before="200"/>
      <w:outlineLvl w:val="1"/>
    </w:pPr>
    <w:rPr>
      <w:rFonts w:ascii="Trebuchet MS" w:hAnsi="Trebuchet MS" w:cs="Trebuchet MS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B1D96"/>
    <w:pPr>
      <w:keepNext/>
      <w:keepLines/>
      <w:spacing w:before="160"/>
      <w:outlineLvl w:val="2"/>
    </w:pPr>
    <w:rPr>
      <w:rFonts w:ascii="Trebuchet MS" w:hAnsi="Trebuchet MS" w:cs="Trebuchet MS"/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B1D96"/>
    <w:pPr>
      <w:keepNext/>
      <w:keepLines/>
      <w:spacing w:before="160"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B1D96"/>
    <w:pPr>
      <w:keepNext/>
      <w:keepLines/>
      <w:spacing w:before="160"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B1D96"/>
    <w:pPr>
      <w:keepNext/>
      <w:keepLines/>
      <w:spacing w:before="160"/>
      <w:outlineLvl w:val="5"/>
    </w:pPr>
    <w:rPr>
      <w:rFonts w:ascii="Trebuchet MS" w:hAnsi="Trebuchet MS" w:cs="Trebuchet MS"/>
      <w:i/>
      <w:iCs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885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885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885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885"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885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885"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next w:val="Normal"/>
    <w:link w:val="TitleChar"/>
    <w:uiPriority w:val="99"/>
    <w:qFormat/>
    <w:rsid w:val="00CB1D96"/>
    <w:pPr>
      <w:keepNext/>
      <w:keepLines/>
    </w:pPr>
    <w:rPr>
      <w:rFonts w:ascii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B53885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CB1D96"/>
    <w:pPr>
      <w:keepNext/>
      <w:keepLines/>
      <w:spacing w:after="200"/>
    </w:pPr>
    <w:rPr>
      <w:rFonts w:ascii="Trebuchet MS" w:hAnsi="Trebuchet MS" w:cs="Trebuchet MS"/>
      <w:i/>
      <w:iCs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53885"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8A1EA6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99"/>
    <w:qFormat/>
    <w:rsid w:val="008A1EA6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rsid w:val="00DB0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885"/>
    <w:rPr>
      <w:rFonts w:ascii="Courier New" w:hAnsi="Courier New" w:cs="Courier New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952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i58jcbs09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2s.com/Tutorial/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Vallantines/CezariusCiphe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alioto@abv.b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VHeW1hcd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76</TotalTime>
  <Pages>2</Pages>
  <Words>524</Words>
  <Characters>2987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Имена: Тихомир Кръстев</dc:title>
  <dc:subject/>
  <dc:creator>Computer</dc:creator>
  <cp:keywords/>
  <dc:description/>
  <cp:lastModifiedBy>Computer</cp:lastModifiedBy>
  <cp:revision>4</cp:revision>
  <dcterms:created xsi:type="dcterms:W3CDTF">2018-01-26T21:20:00Z</dcterms:created>
  <dcterms:modified xsi:type="dcterms:W3CDTF">2018-01-26T22:34:00Z</dcterms:modified>
</cp:coreProperties>
</file>